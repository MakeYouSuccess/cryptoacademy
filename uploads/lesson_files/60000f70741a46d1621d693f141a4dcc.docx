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otalTable"/>
        <w:tblW w:w="1067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955"/>
        <w:gridCol w:w="6300"/>
        <w:gridCol w:w="422"/>
      </w:tblGrid>
      <w:tr w:rsidR="00A340F2" w14:paraId="5A29A399" w14:textId="77777777" w:rsidTr="003D74B3">
        <w:trPr>
          <w:trHeight w:val="1171"/>
        </w:trPr>
        <w:sdt>
          <w:sdtPr>
            <w:alias w:val="Invoice:"/>
            <w:tag w:val="Invoice:"/>
            <w:id w:val="-1014992444"/>
            <w:placeholder>
              <w:docPart w:val="583E76DBDDD04485B9C846C064738A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55" w:type="dxa"/>
                <w:hideMark/>
              </w:tcPr>
              <w:p w14:paraId="7181F550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6300" w:type="dxa"/>
          </w:tcPr>
          <w:p w14:paraId="21ACF0EE" w14:textId="77777777" w:rsidR="00A340F2" w:rsidRDefault="00A340F2" w:rsidP="002F5404">
            <w:pPr>
              <w:jc w:val="center"/>
            </w:pPr>
          </w:p>
        </w:tc>
        <w:tc>
          <w:tcPr>
            <w:tcW w:w="422" w:type="dxa"/>
            <w:hideMark/>
          </w:tcPr>
          <w:p w14:paraId="02A39F79" w14:textId="1AE15265" w:rsidR="00A340F2" w:rsidRDefault="00A340F2" w:rsidP="002F5404"/>
        </w:tc>
      </w:tr>
      <w:tr w:rsidR="00A340F2" w14:paraId="683AE0C5" w14:textId="77777777" w:rsidTr="003D74B3">
        <w:trPr>
          <w:trHeight w:val="1343"/>
        </w:trPr>
        <w:tc>
          <w:tcPr>
            <w:tcW w:w="3955" w:type="dxa"/>
            <w:hideMark/>
          </w:tcPr>
          <w:p w14:paraId="0A75F8BC" w14:textId="77777777" w:rsidR="00A340F2" w:rsidRPr="00064E3E" w:rsidRDefault="00AE4507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951B3CEE26D4947AF5AD3F9D643B5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13036563" w14:textId="77777777" w:rsidR="00A340F2" w:rsidRDefault="0099463C" w:rsidP="002F540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  <w:r w:rsidR="00B96411">
              <w:rPr>
                <w:rFonts w:cstheme="minorHAnsi"/>
                <w:color w:val="000000" w:themeColor="text1"/>
                <w:sz w:val="32"/>
                <w:szCs w:val="32"/>
              </w:rPr>
              <w:t>/12/2020</w:t>
            </w:r>
          </w:p>
          <w:p w14:paraId="62849F7D" w14:textId="77777777" w:rsidR="003D74B3" w:rsidRDefault="003D74B3" w:rsidP="002F540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04FF0CC3" w14:textId="4851CEB4" w:rsidR="003D74B3" w:rsidRPr="00064E3E" w:rsidRDefault="003D74B3" w:rsidP="003D74B3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INVOICE NO</w:t>
            </w:r>
          </w:p>
          <w:p w14:paraId="479949BE" w14:textId="2E4AA06A" w:rsidR="003D74B3" w:rsidRDefault="003D74B3" w:rsidP="003D74B3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00001</w:t>
            </w:r>
          </w:p>
          <w:p w14:paraId="7FF8CC3C" w14:textId="06C00FD0" w:rsidR="003568CB" w:rsidRDefault="003568CB" w:rsidP="003D74B3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112B5557" w14:textId="72E9A315" w:rsidR="003568CB" w:rsidRDefault="003568CB" w:rsidP="003D74B3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568C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INVOICE FROM</w:t>
            </w:r>
          </w:p>
          <w:p w14:paraId="08225BF0" w14:textId="292DAAAE" w:rsidR="003568CB" w:rsidRDefault="003568CB" w:rsidP="003D74B3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57F99A4B" w14:textId="4598C0CB" w:rsidR="003568C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Danylo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Bastiuchenko</w:t>
            </w:r>
            <w:proofErr w:type="spellEnd"/>
          </w:p>
          <w:p w14:paraId="55679C49" w14:textId="02E37490" w:rsidR="00917BB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AFB7C32" w14:textId="7B3D7FD1" w:rsidR="00917BB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Korolenko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street</w:t>
            </w:r>
          </w:p>
          <w:p w14:paraId="015D5C7B" w14:textId="162F19DC" w:rsidR="00917BB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  <w:p w14:paraId="27FFB9BB" w14:textId="5B13FCA9" w:rsidR="00917BB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Brovary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, Kyiv 07400</w:t>
            </w:r>
          </w:p>
          <w:p w14:paraId="28D0C91F" w14:textId="05D4EE8C" w:rsidR="00917BBB" w:rsidRPr="00917BBB" w:rsidRDefault="00917BBB" w:rsidP="003D74B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Ukraine</w:t>
            </w:r>
          </w:p>
          <w:p w14:paraId="6AD3E7BC" w14:textId="1FA04505" w:rsidR="003D74B3" w:rsidRPr="00064E3E" w:rsidRDefault="003D74B3" w:rsidP="002F540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00" w:type="dxa"/>
            <w:hideMark/>
          </w:tcPr>
          <w:p w14:paraId="43AA660B" w14:textId="77777777" w:rsidR="00A026CF" w:rsidRDefault="00AE4507" w:rsidP="00A026C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7A525679B1FB413D94469254B5ADFA56"/>
                </w:placeholder>
                <w:temporary/>
                <w:showingPlcHdr/>
                <w15:appearance w15:val="hidden"/>
              </w:sdtPr>
              <w:sdtEndPr/>
              <w:sdtContent>
                <w:r w:rsidR="00A026CF" w:rsidRPr="003D74B3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TO</w:t>
                </w:r>
              </w:sdtContent>
            </w:sdt>
          </w:p>
          <w:p w14:paraId="7B1989DC" w14:textId="77777777" w:rsidR="00A026CF" w:rsidRPr="00064E3E" w:rsidRDefault="00A026CF" w:rsidP="00A026C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1DCAC345" w14:textId="77777777" w:rsid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Cultuzz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Digital Media GmbH</w:t>
            </w:r>
          </w:p>
          <w:p w14:paraId="06B1FBC5" w14:textId="77777777" w:rsidR="00A026CF" w:rsidRPr="00064E3E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Ullsteinstraße</w:t>
            </w:r>
            <w:proofErr w:type="spellEnd"/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 xml:space="preserve"> 130</w:t>
            </w:r>
          </w:p>
          <w:p w14:paraId="751475E7" w14:textId="77777777" w:rsid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Tower B, 6. OG</w:t>
            </w:r>
          </w:p>
          <w:p w14:paraId="2CFC07BF" w14:textId="77777777" w:rsidR="00A026CF" w:rsidRPr="00064E3E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12109 Berlin</w:t>
            </w:r>
          </w:p>
          <w:p w14:paraId="5BC1E25B" w14:textId="77777777" w:rsidR="00A026CF" w:rsidRP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Tel +49 (30) 726225-0</w:t>
            </w:r>
          </w:p>
          <w:p w14:paraId="3815B133" w14:textId="77777777" w:rsidR="00A026CF" w:rsidRP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Fax +49 (30) 726225-59</w:t>
            </w:r>
          </w:p>
          <w:p w14:paraId="333BB9D6" w14:textId="77777777" w:rsidR="00A026CF" w:rsidRP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Email: info(at)cultuzz.com</w:t>
            </w:r>
          </w:p>
          <w:p w14:paraId="15550516" w14:textId="77777777" w:rsidR="00A026CF" w:rsidRP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Managing Director: Dr. Reinhard Vogel</w:t>
            </w:r>
          </w:p>
          <w:p w14:paraId="79B0D543" w14:textId="77777777" w:rsidR="00A026CF" w:rsidRPr="00A026CF" w:rsidRDefault="00A026CF" w:rsidP="003D74B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 xml:space="preserve">Registered at </w:t>
            </w:r>
            <w:proofErr w:type="spellStart"/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Amtsgericht</w:t>
            </w:r>
            <w:proofErr w:type="spellEnd"/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 xml:space="preserve"> Charlottenburg HRB 78079</w:t>
            </w:r>
          </w:p>
          <w:p w14:paraId="400CC0BC" w14:textId="0FF254FE" w:rsidR="00A340F2" w:rsidRPr="00064E3E" w:rsidRDefault="00A026CF" w:rsidP="003D74B3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026CF">
              <w:rPr>
                <w:rFonts w:cstheme="minorHAnsi"/>
                <w:color w:val="000000" w:themeColor="text1"/>
                <w:sz w:val="24"/>
                <w:szCs w:val="24"/>
              </w:rPr>
              <w:t>VAT/GST DE221139713</w:t>
            </w:r>
          </w:p>
        </w:tc>
        <w:tc>
          <w:tcPr>
            <w:tcW w:w="422" w:type="dxa"/>
            <w:hideMark/>
          </w:tcPr>
          <w:p w14:paraId="444AB713" w14:textId="4CBF0AC2"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015E3863" w14:textId="331F20C7" w:rsidR="00A340F2" w:rsidRPr="00064E3E" w:rsidRDefault="00A340F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6A5D155" w14:textId="2A0B61F8" w:rsidR="00CF2287" w:rsidRPr="00064E3E" w:rsidRDefault="00CF22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25C7987" w14:textId="49D0277F" w:rsidR="00A340F2" w:rsidRPr="00064E3E" w:rsidRDefault="00A340F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0AF189B" w14:textId="225CAD16" w:rsidR="00A340F2" w:rsidRPr="00064E3E" w:rsidRDefault="00A340F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84FCB66" w14:textId="7A9D1E94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82C19C0" w14:textId="77777777" w:rsidR="00A340F2" w:rsidRDefault="00A340F2" w:rsidP="002F5404">
      <w:pPr>
        <w:rPr>
          <w:noProof/>
        </w:rPr>
      </w:pPr>
    </w:p>
    <w:tbl>
      <w:tblPr>
        <w:tblStyle w:val="SalesInfo"/>
        <w:tblW w:w="4871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479"/>
        <w:gridCol w:w="2741"/>
        <w:gridCol w:w="3092"/>
        <w:gridCol w:w="1919"/>
      </w:tblGrid>
      <w:tr w:rsidR="00A340F2" w14:paraId="4B593B73" w14:textId="77777777" w:rsidTr="00A02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5"/>
          <w:tblHeader/>
        </w:trPr>
        <w:tc>
          <w:tcPr>
            <w:tcW w:w="2478" w:type="dxa"/>
            <w:shd w:val="clear" w:color="auto" w:fill="auto"/>
            <w:hideMark/>
          </w:tcPr>
          <w:p w14:paraId="1EE48490" w14:textId="2F32E362" w:rsidR="00A340F2" w:rsidRDefault="0099463C" w:rsidP="002F5404">
            <w:pPr>
              <w:pStyle w:val="Style1"/>
              <w:framePr w:hSpace="0" w:wrap="auto" w:vAnchor="margin" w:hAnchor="text" w:xAlign="left" w:yAlign="inline"/>
            </w:pPr>
            <w:r>
              <w:t>Add functions</w:t>
            </w:r>
          </w:p>
        </w:tc>
        <w:tc>
          <w:tcPr>
            <w:tcW w:w="2741" w:type="dxa"/>
            <w:shd w:val="clear" w:color="auto" w:fill="auto"/>
            <w:hideMark/>
          </w:tcPr>
          <w:p w14:paraId="3FBE496D" w14:textId="017314C1" w:rsidR="00A340F2" w:rsidRDefault="00AE450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6271FF3923B64B5BB8F075F3F605ABE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  <w:r w:rsidR="0099463C">
              <w:t xml:space="preserve"> List</w:t>
            </w:r>
          </w:p>
        </w:tc>
        <w:sdt>
          <w:sdtPr>
            <w:alias w:val="Payment terms:"/>
            <w:tag w:val="Payment terms:"/>
            <w:id w:val="-1356643075"/>
            <w:placeholder>
              <w:docPart w:val="EAA8F5E0ACAA40179B57E5732B5B5C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92" w:type="dxa"/>
                <w:shd w:val="clear" w:color="auto" w:fill="auto"/>
                <w:hideMark/>
              </w:tcPr>
              <w:p w14:paraId="0213AE85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919" w:type="dxa"/>
            <w:shd w:val="clear" w:color="auto" w:fill="auto"/>
            <w:hideMark/>
          </w:tcPr>
          <w:p w14:paraId="481AE893" w14:textId="77777777" w:rsidR="00A340F2" w:rsidRDefault="00AE450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D2DA8C369DC344D6B18CEC257D441C1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0B4E33B2" w14:textId="77777777" w:rsidTr="00A026CF">
        <w:trPr>
          <w:trHeight w:hRule="exact" w:val="968"/>
        </w:trPr>
        <w:tc>
          <w:tcPr>
            <w:tcW w:w="2478" w:type="dxa"/>
          </w:tcPr>
          <w:p w14:paraId="2D33D4EC" w14:textId="77777777" w:rsidR="0099463C" w:rsidRPr="00A026CF" w:rsidRDefault="0099463C" w:rsidP="002F540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A026CF">
              <w:rPr>
                <w:rFonts w:ascii="Microsoft Sans Serif" w:hAnsi="Microsoft Sans Serif" w:cs="Microsoft Sans Serif"/>
                <w:sz w:val="24"/>
                <w:szCs w:val="24"/>
              </w:rPr>
              <w:t>Figma to Vue.JS</w:t>
            </w:r>
          </w:p>
          <w:p w14:paraId="394A98C6" w14:textId="7622B983" w:rsidR="0099463C" w:rsidRPr="00A026CF" w:rsidRDefault="0099463C" w:rsidP="002F540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A026CF">
              <w:rPr>
                <w:rFonts w:ascii="Microsoft Sans Serif" w:hAnsi="Microsoft Sans Serif" w:cs="Microsoft Sans Serif"/>
                <w:sz w:val="24"/>
                <w:szCs w:val="24"/>
              </w:rPr>
              <w:t>API Integration</w:t>
            </w:r>
          </w:p>
        </w:tc>
        <w:tc>
          <w:tcPr>
            <w:tcW w:w="2741" w:type="dxa"/>
          </w:tcPr>
          <w:p w14:paraId="7DD3B047" w14:textId="3E68A6CC" w:rsidR="00A340F2" w:rsidRPr="00A026CF" w:rsidRDefault="0099463C" w:rsidP="002F540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A026CF">
              <w:rPr>
                <w:rFonts w:ascii="Microsoft Sans Serif" w:hAnsi="Microsoft Sans Serif" w:cs="Microsoft Sans Serif"/>
                <w:sz w:val="24"/>
                <w:szCs w:val="24"/>
              </w:rPr>
              <w:t>As Below</w:t>
            </w:r>
          </w:p>
        </w:tc>
        <w:tc>
          <w:tcPr>
            <w:tcW w:w="3092" w:type="dxa"/>
            <w:hideMark/>
          </w:tcPr>
          <w:p w14:paraId="3D1E9784" w14:textId="4307F879" w:rsidR="00A340F2" w:rsidRPr="00A026CF" w:rsidRDefault="0099463C" w:rsidP="002F540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026CF">
              <w:rPr>
                <w:rFonts w:cstheme="minorHAnsi"/>
                <w:sz w:val="24"/>
                <w:szCs w:val="24"/>
              </w:rPr>
              <w:t>Payoneer</w:t>
            </w:r>
            <w:proofErr w:type="spellEnd"/>
          </w:p>
        </w:tc>
        <w:tc>
          <w:tcPr>
            <w:tcW w:w="1919" w:type="dxa"/>
          </w:tcPr>
          <w:p w14:paraId="59A78961" w14:textId="728A7A4F" w:rsidR="00A340F2" w:rsidRPr="00A026CF" w:rsidRDefault="0099463C" w:rsidP="002F540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A026CF">
              <w:rPr>
                <w:rFonts w:ascii="Microsoft Sans Serif" w:hAnsi="Microsoft Sans Serif" w:cs="Microsoft Sans Serif"/>
                <w:sz w:val="24"/>
                <w:szCs w:val="24"/>
              </w:rPr>
              <w:t>Due on Receipt</w:t>
            </w:r>
          </w:p>
        </w:tc>
      </w:tr>
    </w:tbl>
    <w:p w14:paraId="5221E4E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1890"/>
        <w:gridCol w:w="4136"/>
        <w:gridCol w:w="2304"/>
        <w:gridCol w:w="2195"/>
      </w:tblGrid>
      <w:tr w:rsidR="002F5404" w14:paraId="7D3FF407" w14:textId="77777777" w:rsidTr="00A02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1890" w:type="dxa"/>
            <w:hideMark/>
          </w:tcPr>
          <w:p w14:paraId="7956E5A0" w14:textId="77777777" w:rsidR="00A340F2" w:rsidRDefault="00AE450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BE0B4AA76ED24199BA8BEB1DC93FCE48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20A8EB688FBD4135A67B63694E39FC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36" w:type="dxa"/>
                <w:hideMark/>
              </w:tcPr>
              <w:p w14:paraId="15B4336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3645C50A60854F1C9A7A37218AE7AB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3D25794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tc>
          <w:tcPr>
            <w:tcW w:w="2195" w:type="dxa"/>
            <w:hideMark/>
          </w:tcPr>
          <w:p w14:paraId="61AB21E3" w14:textId="2AE23EE2" w:rsidR="00A340F2" w:rsidRDefault="00A026CF" w:rsidP="002F5404">
            <w:pPr>
              <w:pStyle w:val="Style1"/>
              <w:framePr w:hSpace="0" w:wrap="auto" w:vAnchor="margin" w:hAnchor="text" w:xAlign="left" w:yAlign="inline"/>
            </w:pPr>
            <w:r>
              <w:t>Total</w:t>
            </w:r>
          </w:p>
        </w:tc>
      </w:tr>
    </w:tbl>
    <w:p w14:paraId="1981A655" w14:textId="77777777" w:rsidR="000E7C40" w:rsidRDefault="000E7C40"/>
    <w:p w14:paraId="1DD6D30A" w14:textId="77777777" w:rsidR="000E7C40" w:rsidRDefault="000E7C40"/>
    <w:tbl>
      <w:tblPr>
        <w:tblStyle w:val="Contenttable"/>
        <w:tblW w:w="4996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1972"/>
        <w:gridCol w:w="4043"/>
        <w:gridCol w:w="2299"/>
        <w:gridCol w:w="2190"/>
      </w:tblGrid>
      <w:tr w:rsidR="00EB63A0" w14:paraId="3C0F256E" w14:textId="77777777" w:rsidTr="00A026CF">
        <w:trPr>
          <w:trHeight w:hRule="exact" w:val="505"/>
        </w:trPr>
        <w:tc>
          <w:tcPr>
            <w:tcW w:w="1971" w:type="dxa"/>
          </w:tcPr>
          <w:p w14:paraId="556AD709" w14:textId="0F90AA79" w:rsidR="00EB63A0" w:rsidRDefault="00B96411" w:rsidP="00EB63A0">
            <w:pPr>
              <w:pStyle w:val="Normalright"/>
            </w:pPr>
            <w:r>
              <w:t>1</w:t>
            </w:r>
          </w:p>
        </w:tc>
        <w:tc>
          <w:tcPr>
            <w:tcW w:w="4043" w:type="dxa"/>
          </w:tcPr>
          <w:p w14:paraId="7EC85B24" w14:textId="12CA7DCE" w:rsidR="00EB63A0" w:rsidRDefault="00A026CF" w:rsidP="00EB63A0">
            <w:pPr>
              <w:pStyle w:val="Normalright"/>
            </w:pPr>
            <w:proofErr w:type="spellStart"/>
            <w:r>
              <w:t>Facilites</w:t>
            </w:r>
            <w:proofErr w:type="spellEnd"/>
            <w:r>
              <w:t xml:space="preserve"> / Figma to Vue.JS</w:t>
            </w:r>
          </w:p>
        </w:tc>
        <w:tc>
          <w:tcPr>
            <w:tcW w:w="2299" w:type="dxa"/>
          </w:tcPr>
          <w:p w14:paraId="675D8357" w14:textId="7EA2AB35" w:rsidR="00EB63A0" w:rsidRDefault="00A026CF" w:rsidP="00EB63A0">
            <w:pPr>
              <w:pStyle w:val="Normalright"/>
            </w:pPr>
            <w:r>
              <w:rPr>
                <w:lang w:eastAsia="ja-JP"/>
              </w:rPr>
              <w:t>$ 20</w:t>
            </w:r>
          </w:p>
        </w:tc>
        <w:tc>
          <w:tcPr>
            <w:tcW w:w="2190" w:type="dxa"/>
          </w:tcPr>
          <w:p w14:paraId="098485D6" w14:textId="045165CE" w:rsidR="00EB63A0" w:rsidRDefault="00AE450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F1C010E65904445FA1E36A4A15A4DE0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2</w:t>
            </w:r>
            <w:r w:rsidR="00B96411">
              <w:rPr>
                <w:lang w:eastAsia="ja-JP"/>
              </w:rPr>
              <w:t>0</w:t>
            </w:r>
          </w:p>
        </w:tc>
      </w:tr>
      <w:tr w:rsidR="00EB63A0" w14:paraId="46CBB4DB" w14:textId="77777777" w:rsidTr="00A026CF">
        <w:trPr>
          <w:trHeight w:hRule="exact" w:val="505"/>
        </w:trPr>
        <w:tc>
          <w:tcPr>
            <w:tcW w:w="1971" w:type="dxa"/>
          </w:tcPr>
          <w:p w14:paraId="2C1BB9C4" w14:textId="2FBE7F6C" w:rsidR="00EB63A0" w:rsidRDefault="00B96411" w:rsidP="00EB63A0">
            <w:pPr>
              <w:pStyle w:val="Normalright"/>
            </w:pPr>
            <w:r>
              <w:t>1</w:t>
            </w:r>
          </w:p>
        </w:tc>
        <w:tc>
          <w:tcPr>
            <w:tcW w:w="4043" w:type="dxa"/>
          </w:tcPr>
          <w:p w14:paraId="3EB24EA6" w14:textId="1D9636FE" w:rsidR="00EB63A0" w:rsidRDefault="00A026CF" w:rsidP="00EB63A0">
            <w:pPr>
              <w:pStyle w:val="Normalright"/>
            </w:pPr>
            <w:r>
              <w:t>Facilities / API Integration</w:t>
            </w:r>
          </w:p>
        </w:tc>
        <w:tc>
          <w:tcPr>
            <w:tcW w:w="2299" w:type="dxa"/>
          </w:tcPr>
          <w:p w14:paraId="598003DB" w14:textId="7DD8BB9F" w:rsidR="00EB63A0" w:rsidRDefault="00AE450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0E71E1F67AF44D43835B53F7AA48CCF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10</w:t>
            </w:r>
            <w:r w:rsidR="00B96411">
              <w:rPr>
                <w:lang w:eastAsia="ja-JP"/>
              </w:rPr>
              <w:t>0</w:t>
            </w:r>
          </w:p>
        </w:tc>
        <w:tc>
          <w:tcPr>
            <w:tcW w:w="2190" w:type="dxa"/>
          </w:tcPr>
          <w:p w14:paraId="1F20C253" w14:textId="4E1B0742" w:rsidR="00EB63A0" w:rsidRDefault="00AE450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94490C59BCB14171AE954C3DECF3A97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10</w:t>
            </w:r>
            <w:r w:rsidR="00B96411">
              <w:rPr>
                <w:lang w:eastAsia="ja-JP"/>
              </w:rPr>
              <w:t>0</w:t>
            </w:r>
          </w:p>
        </w:tc>
      </w:tr>
      <w:tr w:rsidR="00EB63A0" w14:paraId="1FE2240E" w14:textId="77777777" w:rsidTr="00A026CF">
        <w:trPr>
          <w:trHeight w:hRule="exact" w:val="505"/>
        </w:trPr>
        <w:tc>
          <w:tcPr>
            <w:tcW w:w="1971" w:type="dxa"/>
          </w:tcPr>
          <w:p w14:paraId="0FE61313" w14:textId="67B92143" w:rsidR="00EB63A0" w:rsidRDefault="00B96411" w:rsidP="00EB63A0">
            <w:pPr>
              <w:pStyle w:val="Normalright"/>
            </w:pPr>
            <w:r>
              <w:t>1</w:t>
            </w:r>
          </w:p>
        </w:tc>
        <w:tc>
          <w:tcPr>
            <w:tcW w:w="4043" w:type="dxa"/>
          </w:tcPr>
          <w:p w14:paraId="08766765" w14:textId="6A351221" w:rsidR="00EB63A0" w:rsidRDefault="00A026CF" w:rsidP="00EB63A0">
            <w:pPr>
              <w:pStyle w:val="Normalright"/>
            </w:pPr>
            <w:r>
              <w:t>Contact Persons / Figma to Vue.JS</w:t>
            </w:r>
          </w:p>
        </w:tc>
        <w:tc>
          <w:tcPr>
            <w:tcW w:w="2299" w:type="dxa"/>
          </w:tcPr>
          <w:p w14:paraId="4169369A" w14:textId="199ED832" w:rsidR="00EB63A0" w:rsidRDefault="00AE450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1E6B7ACF42684500AC4E999E8009DA0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4</w:t>
            </w:r>
            <w:r w:rsidR="00B96411">
              <w:rPr>
                <w:lang w:eastAsia="ja-JP"/>
              </w:rPr>
              <w:t>0</w:t>
            </w:r>
          </w:p>
        </w:tc>
        <w:tc>
          <w:tcPr>
            <w:tcW w:w="2190" w:type="dxa"/>
          </w:tcPr>
          <w:p w14:paraId="7C609286" w14:textId="759CFEF2" w:rsidR="00EB63A0" w:rsidRDefault="00AE450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6259889A791849948F8A854254EAAF8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4</w:t>
            </w:r>
            <w:r w:rsidR="00B96411">
              <w:rPr>
                <w:lang w:eastAsia="ja-JP"/>
              </w:rPr>
              <w:t>0</w:t>
            </w:r>
          </w:p>
        </w:tc>
      </w:tr>
      <w:tr w:rsidR="00B96411" w14:paraId="067604E1" w14:textId="77777777" w:rsidTr="00A026CF">
        <w:trPr>
          <w:trHeight w:hRule="exact" w:val="505"/>
        </w:trPr>
        <w:tc>
          <w:tcPr>
            <w:tcW w:w="1971" w:type="dxa"/>
          </w:tcPr>
          <w:p w14:paraId="05B667E9" w14:textId="78A5D4CC" w:rsidR="00B96411" w:rsidRDefault="00B96411" w:rsidP="00EB63A0">
            <w:pPr>
              <w:pStyle w:val="Normalright"/>
            </w:pPr>
            <w:r>
              <w:t>1</w:t>
            </w:r>
          </w:p>
        </w:tc>
        <w:tc>
          <w:tcPr>
            <w:tcW w:w="4043" w:type="dxa"/>
          </w:tcPr>
          <w:p w14:paraId="41BD1063" w14:textId="30CAA0A5" w:rsidR="00B96411" w:rsidRDefault="00A026CF" w:rsidP="00EB63A0">
            <w:pPr>
              <w:pStyle w:val="Normalright"/>
            </w:pPr>
            <w:r>
              <w:t>What’s nearby / Figma to Vue.JS</w:t>
            </w:r>
          </w:p>
        </w:tc>
        <w:tc>
          <w:tcPr>
            <w:tcW w:w="2299" w:type="dxa"/>
          </w:tcPr>
          <w:p w14:paraId="0D2A8F64" w14:textId="07699568" w:rsidR="00B96411" w:rsidRDefault="00AE4507" w:rsidP="00EB63A0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382595767"/>
                <w:placeholder>
                  <w:docPart w:val="F795197E8A2D455885361E60AC0B3A39"/>
                </w:placeholder>
                <w:temporary/>
                <w:showingPlcHdr/>
                <w15:appearance w15:val="hidden"/>
              </w:sdtPr>
              <w:sdtEndPr/>
              <w:sdtContent>
                <w:r w:rsidR="00B96411">
                  <w:rPr>
                    <w:lang w:eastAsia="ja-JP"/>
                  </w:rPr>
                  <w:t>$</w:t>
                </w:r>
              </w:sdtContent>
            </w:sdt>
            <w:r w:rsidR="00A026CF">
              <w:rPr>
                <w:lang w:eastAsia="ja-JP"/>
              </w:rPr>
              <w:t xml:space="preserve"> </w:t>
            </w:r>
            <w:r w:rsidR="00B96411">
              <w:rPr>
                <w:lang w:eastAsia="ja-JP"/>
              </w:rPr>
              <w:t>80</w:t>
            </w:r>
          </w:p>
        </w:tc>
        <w:tc>
          <w:tcPr>
            <w:tcW w:w="2190" w:type="dxa"/>
          </w:tcPr>
          <w:p w14:paraId="34CBB89C" w14:textId="28B813F5" w:rsidR="00B96411" w:rsidRDefault="00B96411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</w:t>
            </w:r>
            <w:r w:rsidR="00A026CF">
              <w:rPr>
                <w:lang w:eastAsia="ja-JP"/>
              </w:rPr>
              <w:t xml:space="preserve"> 8</w:t>
            </w:r>
            <w:r>
              <w:rPr>
                <w:lang w:eastAsia="ja-JP"/>
              </w:rPr>
              <w:t>0</w:t>
            </w:r>
          </w:p>
        </w:tc>
      </w:tr>
    </w:tbl>
    <w:tbl>
      <w:tblPr>
        <w:tblStyle w:val="TotalTable"/>
        <w:tblpPr w:leftFromText="180" w:rightFromText="180" w:vertAnchor="text" w:horzAnchor="margin" w:tblpY="909"/>
        <w:tblW w:w="5031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29"/>
        <w:gridCol w:w="2243"/>
      </w:tblGrid>
      <w:tr w:rsidR="00B96411" w14:paraId="5A1B5B3C" w14:textId="77777777" w:rsidTr="00A026CF">
        <w:trPr>
          <w:trHeight w:hRule="exact" w:val="49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  <w:shd w:val="clear" w:color="auto" w:fill="auto"/>
            <w:hideMark/>
          </w:tcPr>
          <w:p w14:paraId="271A5F6E" w14:textId="77777777" w:rsidR="00B96411" w:rsidRPr="00A026CF" w:rsidRDefault="00AE4507" w:rsidP="00B96411">
            <w:pPr>
              <w:rPr>
                <w:sz w:val="32"/>
                <w:szCs w:val="22"/>
              </w:rPr>
            </w:pPr>
            <w:sdt>
              <w:sdtPr>
                <w:rPr>
                  <w:sz w:val="32"/>
                  <w:szCs w:val="22"/>
                </w:rPr>
                <w:alias w:val="Subtotal:"/>
                <w:tag w:val="Subtotal:"/>
                <w:id w:val="-2109183924"/>
                <w:placeholder>
                  <w:docPart w:val="6821419B45534BFE9A423B3754B09383"/>
                </w:placeholder>
                <w:temporary/>
                <w:showingPlcHdr/>
                <w15:appearance w15:val="hidden"/>
              </w:sdtPr>
              <w:sdtEndPr/>
              <w:sdtContent>
                <w:r w:rsidR="00B96411" w:rsidRPr="00A026CF">
                  <w:rPr>
                    <w:sz w:val="32"/>
                    <w:szCs w:val="22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3" w:type="dxa"/>
            <w:shd w:val="clear" w:color="auto" w:fill="auto"/>
          </w:tcPr>
          <w:p w14:paraId="39CBCA44" w14:textId="5276A5D7" w:rsidR="00B96411" w:rsidRPr="00A026CF" w:rsidRDefault="00B96411" w:rsidP="00B96411">
            <w:pPr>
              <w:jc w:val="right"/>
              <w:rPr>
                <w:sz w:val="32"/>
                <w:szCs w:val="22"/>
              </w:rPr>
            </w:pPr>
            <w:r w:rsidRPr="00A026CF">
              <w:rPr>
                <w:sz w:val="32"/>
                <w:szCs w:val="22"/>
              </w:rPr>
              <w:t xml:space="preserve">$ </w:t>
            </w:r>
            <w:r w:rsidR="00A026CF" w:rsidRPr="00A026CF">
              <w:rPr>
                <w:sz w:val="32"/>
                <w:szCs w:val="22"/>
              </w:rPr>
              <w:t>24</w:t>
            </w:r>
            <w:r w:rsidRPr="00A026CF">
              <w:rPr>
                <w:sz w:val="32"/>
                <w:szCs w:val="22"/>
              </w:rPr>
              <w:t>0.00</w:t>
            </w:r>
          </w:p>
        </w:tc>
      </w:tr>
      <w:tr w:rsidR="00B96411" w14:paraId="0637937B" w14:textId="77777777" w:rsidTr="00A026CF">
        <w:trPr>
          <w:trHeight w:hRule="exact" w:val="499"/>
        </w:trPr>
        <w:sdt>
          <w:sdtPr>
            <w:rPr>
              <w:sz w:val="32"/>
              <w:szCs w:val="22"/>
            </w:rPr>
            <w:alias w:val="Sales Tax:"/>
            <w:tag w:val="Sales Tax:"/>
            <w:id w:val="1543863646"/>
            <w:placeholder>
              <w:docPart w:val="62966A5EAF6E45EB8D1A0E1ED763DAF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29" w:type="dxa"/>
                <w:shd w:val="clear" w:color="auto" w:fill="auto"/>
                <w:hideMark/>
              </w:tcPr>
              <w:p w14:paraId="6687E00A" w14:textId="77777777" w:rsidR="00B96411" w:rsidRPr="00A026CF" w:rsidRDefault="00B96411" w:rsidP="00B96411">
                <w:pPr>
                  <w:rPr>
                    <w:sz w:val="32"/>
                    <w:szCs w:val="22"/>
                  </w:rPr>
                </w:pPr>
                <w:r w:rsidRPr="00A026CF">
                  <w:rPr>
                    <w:sz w:val="32"/>
                    <w:szCs w:val="22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3" w:type="dxa"/>
            <w:shd w:val="clear" w:color="auto" w:fill="auto"/>
          </w:tcPr>
          <w:p w14:paraId="05AAD845" w14:textId="77777777" w:rsidR="00B96411" w:rsidRPr="00A026CF" w:rsidRDefault="00B96411" w:rsidP="00B96411">
            <w:pPr>
              <w:jc w:val="right"/>
              <w:rPr>
                <w:sz w:val="32"/>
                <w:szCs w:val="22"/>
              </w:rPr>
            </w:pPr>
            <w:r w:rsidRPr="00A026CF">
              <w:rPr>
                <w:sz w:val="32"/>
                <w:szCs w:val="22"/>
              </w:rPr>
              <w:t>0</w:t>
            </w:r>
          </w:p>
        </w:tc>
      </w:tr>
      <w:tr w:rsidR="00B96411" w14:paraId="592F2E24" w14:textId="77777777" w:rsidTr="00A026CF">
        <w:trPr>
          <w:trHeight w:hRule="exact" w:val="499"/>
        </w:trPr>
        <w:sdt>
          <w:sdtPr>
            <w:rPr>
              <w:sz w:val="32"/>
              <w:szCs w:val="22"/>
            </w:rPr>
            <w:alias w:val="Total:"/>
            <w:tag w:val="Total:"/>
            <w:id w:val="-1550988335"/>
            <w:placeholder>
              <w:docPart w:val="CD1FCEE75EC3454FBAA1279256F23A8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29" w:type="dxa"/>
                <w:shd w:val="clear" w:color="auto" w:fill="auto"/>
                <w:hideMark/>
              </w:tcPr>
              <w:p w14:paraId="1D2182F1" w14:textId="77777777" w:rsidR="00B96411" w:rsidRPr="00A026CF" w:rsidRDefault="00B96411" w:rsidP="00B96411">
                <w:pPr>
                  <w:rPr>
                    <w:sz w:val="32"/>
                    <w:szCs w:val="22"/>
                  </w:rPr>
                </w:pPr>
                <w:r w:rsidRPr="00A026CF">
                  <w:rPr>
                    <w:sz w:val="32"/>
                    <w:szCs w:val="22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3" w:type="dxa"/>
            <w:shd w:val="clear" w:color="auto" w:fill="auto"/>
          </w:tcPr>
          <w:p w14:paraId="29A9264D" w14:textId="55C0C88E" w:rsidR="00B96411" w:rsidRPr="00A026CF" w:rsidRDefault="00B96411" w:rsidP="00B96411">
            <w:pPr>
              <w:jc w:val="right"/>
              <w:rPr>
                <w:sz w:val="32"/>
                <w:szCs w:val="22"/>
              </w:rPr>
            </w:pPr>
            <w:r w:rsidRPr="00A026CF">
              <w:rPr>
                <w:sz w:val="32"/>
                <w:szCs w:val="22"/>
              </w:rPr>
              <w:t xml:space="preserve">$ </w:t>
            </w:r>
            <w:r w:rsidR="00A026CF" w:rsidRPr="00A026CF">
              <w:rPr>
                <w:sz w:val="32"/>
                <w:szCs w:val="22"/>
              </w:rPr>
              <w:t>24</w:t>
            </w:r>
            <w:r w:rsidRPr="00A026CF">
              <w:rPr>
                <w:sz w:val="32"/>
                <w:szCs w:val="22"/>
              </w:rPr>
              <w:t>0.00</w:t>
            </w:r>
          </w:p>
        </w:tc>
      </w:tr>
    </w:tbl>
    <w:p w14:paraId="6FE7A5B9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9B83B" w14:textId="77777777" w:rsidR="00AE4507" w:rsidRDefault="00AE4507">
      <w:pPr>
        <w:spacing w:line="240" w:lineRule="auto"/>
      </w:pPr>
      <w:r>
        <w:separator/>
      </w:r>
    </w:p>
    <w:p w14:paraId="6CDD756A" w14:textId="77777777" w:rsidR="00AE4507" w:rsidRDefault="00AE4507"/>
  </w:endnote>
  <w:endnote w:type="continuationSeparator" w:id="0">
    <w:p w14:paraId="007465E3" w14:textId="77777777" w:rsidR="00AE4507" w:rsidRDefault="00AE4507">
      <w:pPr>
        <w:spacing w:line="240" w:lineRule="auto"/>
      </w:pPr>
      <w:r>
        <w:continuationSeparator/>
      </w:r>
    </w:p>
    <w:p w14:paraId="0C75741C" w14:textId="77777777" w:rsidR="00AE4507" w:rsidRDefault="00AE4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DB93" w14:textId="77777777" w:rsidR="007201A7" w:rsidRDefault="007201A7">
    <w:pPr>
      <w:pStyle w:val="Footer"/>
    </w:pPr>
  </w:p>
  <w:p w14:paraId="558E9E3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C01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062484" wp14:editId="36B3DE6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DF985C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6248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1DF985C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70462" w14:textId="77777777" w:rsidR="00AE4507" w:rsidRDefault="00AE4507">
      <w:pPr>
        <w:spacing w:line="240" w:lineRule="auto"/>
      </w:pPr>
      <w:r>
        <w:separator/>
      </w:r>
    </w:p>
    <w:p w14:paraId="186008C2" w14:textId="77777777" w:rsidR="00AE4507" w:rsidRDefault="00AE4507"/>
  </w:footnote>
  <w:footnote w:type="continuationSeparator" w:id="0">
    <w:p w14:paraId="2F2C2CD4" w14:textId="77777777" w:rsidR="00AE4507" w:rsidRDefault="00AE4507">
      <w:pPr>
        <w:spacing w:line="240" w:lineRule="auto"/>
      </w:pPr>
      <w:r>
        <w:continuationSeparator/>
      </w:r>
    </w:p>
    <w:p w14:paraId="4CC09935" w14:textId="77777777" w:rsidR="00AE4507" w:rsidRDefault="00AE4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E1CB" w14:textId="77777777" w:rsidR="007201A7" w:rsidRDefault="007201A7"/>
  <w:p w14:paraId="160A26C7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4C4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F0036E" wp14:editId="2CC080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67F86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F0036E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D67F86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B"/>
    <w:rsid w:val="00064E3E"/>
    <w:rsid w:val="00077551"/>
    <w:rsid w:val="000A6E91"/>
    <w:rsid w:val="000E7C40"/>
    <w:rsid w:val="001817A4"/>
    <w:rsid w:val="0019363F"/>
    <w:rsid w:val="001A035C"/>
    <w:rsid w:val="001D1771"/>
    <w:rsid w:val="0020743A"/>
    <w:rsid w:val="0021542F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568CB"/>
    <w:rsid w:val="003D23A0"/>
    <w:rsid w:val="003D74B3"/>
    <w:rsid w:val="00443084"/>
    <w:rsid w:val="004858C9"/>
    <w:rsid w:val="004870D2"/>
    <w:rsid w:val="004A10E9"/>
    <w:rsid w:val="005E394D"/>
    <w:rsid w:val="00662DFA"/>
    <w:rsid w:val="00673A1E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D61FC"/>
    <w:rsid w:val="00917BBB"/>
    <w:rsid w:val="009415D1"/>
    <w:rsid w:val="00947F34"/>
    <w:rsid w:val="0099463C"/>
    <w:rsid w:val="009D122B"/>
    <w:rsid w:val="009D3F3C"/>
    <w:rsid w:val="00A026CF"/>
    <w:rsid w:val="00A340F2"/>
    <w:rsid w:val="00A36725"/>
    <w:rsid w:val="00AE4507"/>
    <w:rsid w:val="00B66C63"/>
    <w:rsid w:val="00B727BE"/>
    <w:rsid w:val="00B96411"/>
    <w:rsid w:val="00CA3A53"/>
    <w:rsid w:val="00CE3710"/>
    <w:rsid w:val="00CF2287"/>
    <w:rsid w:val="00D33124"/>
    <w:rsid w:val="00D6114F"/>
    <w:rsid w:val="00D73210"/>
    <w:rsid w:val="00EB63A0"/>
    <w:rsid w:val="00EC16CD"/>
    <w:rsid w:val="00EE2D73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C9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3E76DBDDD04485B9C846C06473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3A3C-2699-4A62-BFFB-D053AD500B4C}"/>
      </w:docPartPr>
      <w:docPartBody>
        <w:p w:rsidR="00A40C13" w:rsidRDefault="007009B2">
          <w:pPr>
            <w:pStyle w:val="583E76DBDDD04485B9C846C064738A2B"/>
          </w:pPr>
          <w:r w:rsidRPr="00064E3E">
            <w:t>INVOICe</w:t>
          </w:r>
        </w:p>
      </w:docPartBody>
    </w:docPart>
    <w:docPart>
      <w:docPartPr>
        <w:name w:val="0951B3CEE26D4947AF5AD3F9D643B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1794-EF77-4BD5-AC9E-7B84655716C4}"/>
      </w:docPartPr>
      <w:docPartBody>
        <w:p w:rsidR="00A40C13" w:rsidRDefault="007009B2">
          <w:pPr>
            <w:pStyle w:val="0951B3CEE26D4947AF5AD3F9D643B592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6271FF3923B64B5BB8F075F3F605A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3AA38-EAF2-40F4-830A-9C2CEB08EF77}"/>
      </w:docPartPr>
      <w:docPartBody>
        <w:p w:rsidR="00A40C13" w:rsidRDefault="007009B2">
          <w:pPr>
            <w:pStyle w:val="6271FF3923B64B5BB8F075F3F605ABEA"/>
          </w:pPr>
          <w:r>
            <w:t>Job</w:t>
          </w:r>
        </w:p>
      </w:docPartBody>
    </w:docPart>
    <w:docPart>
      <w:docPartPr>
        <w:name w:val="EAA8F5E0ACAA40179B57E5732B5B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E287-0455-4870-8C6F-2D4A9EFBC211}"/>
      </w:docPartPr>
      <w:docPartBody>
        <w:p w:rsidR="00A40C13" w:rsidRDefault="007009B2">
          <w:pPr>
            <w:pStyle w:val="EAA8F5E0ACAA40179B57E5732B5B5CA9"/>
          </w:pPr>
          <w:r>
            <w:t>Payment Terms</w:t>
          </w:r>
        </w:p>
      </w:docPartBody>
    </w:docPart>
    <w:docPart>
      <w:docPartPr>
        <w:name w:val="D2DA8C369DC344D6B18CEC257D44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A680-FF40-4A27-B6B6-02BBAEE841B0}"/>
      </w:docPartPr>
      <w:docPartBody>
        <w:p w:rsidR="00A40C13" w:rsidRDefault="007009B2">
          <w:pPr>
            <w:pStyle w:val="D2DA8C369DC344D6B18CEC257D441C1B"/>
          </w:pPr>
          <w:r>
            <w:t>Due date</w:t>
          </w:r>
        </w:p>
      </w:docPartBody>
    </w:docPart>
    <w:docPart>
      <w:docPartPr>
        <w:name w:val="BE0B4AA76ED24199BA8BEB1DC93FC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F961-E3F5-4E47-913C-6AA84B8A3A0C}"/>
      </w:docPartPr>
      <w:docPartBody>
        <w:p w:rsidR="00A40C13" w:rsidRDefault="007009B2">
          <w:pPr>
            <w:pStyle w:val="BE0B4AA76ED24199BA8BEB1DC93FCE48"/>
          </w:pPr>
          <w:r>
            <w:t>Quantity</w:t>
          </w:r>
        </w:p>
      </w:docPartBody>
    </w:docPart>
    <w:docPart>
      <w:docPartPr>
        <w:name w:val="20A8EB688FBD4135A67B63694E39F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D9C5-7811-4CB0-9678-5DAE83E796AC}"/>
      </w:docPartPr>
      <w:docPartBody>
        <w:p w:rsidR="00A40C13" w:rsidRDefault="007009B2">
          <w:pPr>
            <w:pStyle w:val="20A8EB688FBD4135A67B63694E39FCE8"/>
          </w:pPr>
          <w:r>
            <w:t>Description</w:t>
          </w:r>
        </w:p>
      </w:docPartBody>
    </w:docPart>
    <w:docPart>
      <w:docPartPr>
        <w:name w:val="3645C50A60854F1C9A7A37218AE7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3109-C316-49A7-84A7-0CFD2A6FBC84}"/>
      </w:docPartPr>
      <w:docPartBody>
        <w:p w:rsidR="00A40C13" w:rsidRDefault="007009B2">
          <w:pPr>
            <w:pStyle w:val="3645C50A60854F1C9A7A37218AE7AB97"/>
          </w:pPr>
          <w:r>
            <w:t>Unit Price</w:t>
          </w:r>
        </w:p>
      </w:docPartBody>
    </w:docPart>
    <w:docPart>
      <w:docPartPr>
        <w:name w:val="F1C010E65904445FA1E36A4A15A4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F652A-BC9C-4353-A4B0-7FCA5EF294D6}"/>
      </w:docPartPr>
      <w:docPartBody>
        <w:p w:rsidR="00A40C13" w:rsidRDefault="007009B2">
          <w:pPr>
            <w:pStyle w:val="F1C010E65904445FA1E36A4A15A4DE0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E71E1F67AF44D43835B53F7AA48C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8D821-D38C-4AA2-8C95-3A8464D916EF}"/>
      </w:docPartPr>
      <w:docPartBody>
        <w:p w:rsidR="00A40C13" w:rsidRDefault="007009B2">
          <w:pPr>
            <w:pStyle w:val="0E71E1F67AF44D43835B53F7AA48CCF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4490C59BCB14171AE954C3DECF3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80350-6EBB-41B6-88D2-1B811397DC60}"/>
      </w:docPartPr>
      <w:docPartBody>
        <w:p w:rsidR="00A40C13" w:rsidRDefault="007009B2">
          <w:pPr>
            <w:pStyle w:val="94490C59BCB14171AE954C3DECF3A97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E6B7ACF42684500AC4E999E8009D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3D7AE-B341-4115-B7F4-991A51E56D75}"/>
      </w:docPartPr>
      <w:docPartBody>
        <w:p w:rsidR="00A40C13" w:rsidRDefault="007009B2">
          <w:pPr>
            <w:pStyle w:val="1E6B7ACF42684500AC4E999E8009DA0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259889A791849948F8A854254EA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B10F9-CB3A-48F1-A858-CDE1534664AC}"/>
      </w:docPartPr>
      <w:docPartBody>
        <w:p w:rsidR="00A40C13" w:rsidRDefault="007009B2">
          <w:pPr>
            <w:pStyle w:val="6259889A791849948F8A854254EAAF8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821419B45534BFE9A423B3754B0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533A9-1D20-4B89-99F2-19A61A826A3A}"/>
      </w:docPartPr>
      <w:docPartBody>
        <w:p w:rsidR="00A40C13" w:rsidRDefault="007009B2" w:rsidP="007009B2">
          <w:pPr>
            <w:pStyle w:val="6821419B45534BFE9A423B3754B09383"/>
          </w:pPr>
          <w:r>
            <w:rPr>
              <w:sz w:val="24"/>
            </w:rPr>
            <w:t>Subtotal</w:t>
          </w:r>
        </w:p>
      </w:docPartBody>
    </w:docPart>
    <w:docPart>
      <w:docPartPr>
        <w:name w:val="62966A5EAF6E45EB8D1A0E1ED763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7B37D-1EED-4340-9D92-52AF01662EF0}"/>
      </w:docPartPr>
      <w:docPartBody>
        <w:p w:rsidR="00A40C13" w:rsidRDefault="007009B2" w:rsidP="007009B2">
          <w:pPr>
            <w:pStyle w:val="62966A5EAF6E45EB8D1A0E1ED763DAFC"/>
          </w:pPr>
          <w:r>
            <w:rPr>
              <w:sz w:val="24"/>
            </w:rPr>
            <w:t>Sales Tax</w:t>
          </w:r>
        </w:p>
      </w:docPartBody>
    </w:docPart>
    <w:docPart>
      <w:docPartPr>
        <w:name w:val="CD1FCEE75EC3454FBAA1279256F23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051B9-37A3-4931-BDB3-69A727799306}"/>
      </w:docPartPr>
      <w:docPartBody>
        <w:p w:rsidR="00A40C13" w:rsidRDefault="007009B2" w:rsidP="007009B2">
          <w:pPr>
            <w:pStyle w:val="CD1FCEE75EC3454FBAA1279256F23A8D"/>
          </w:pPr>
          <w:r>
            <w:rPr>
              <w:sz w:val="24"/>
            </w:rPr>
            <w:t>Total</w:t>
          </w:r>
        </w:p>
      </w:docPartBody>
    </w:docPart>
    <w:docPart>
      <w:docPartPr>
        <w:name w:val="F795197E8A2D455885361E60AC0B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47B2-7626-495D-8D47-B135A2FD3CE4}"/>
      </w:docPartPr>
      <w:docPartBody>
        <w:p w:rsidR="00A40C13" w:rsidRDefault="007009B2" w:rsidP="007009B2">
          <w:pPr>
            <w:pStyle w:val="F795197E8A2D455885361E60AC0B3A3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A525679B1FB413D94469254B5AD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E812-D4D6-4C5D-8341-EFC4FCDB7B00}"/>
      </w:docPartPr>
      <w:docPartBody>
        <w:p w:rsidR="00794E3D" w:rsidRDefault="00A40C13" w:rsidP="00A40C13">
          <w:pPr>
            <w:pStyle w:val="7A525679B1FB413D94469254B5ADFA5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2"/>
    <w:rsid w:val="0047063B"/>
    <w:rsid w:val="00646D78"/>
    <w:rsid w:val="00685D9C"/>
    <w:rsid w:val="007009B2"/>
    <w:rsid w:val="00794E3D"/>
    <w:rsid w:val="00A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E76DBDDD04485B9C846C064738A2B">
    <w:name w:val="583E76DBDDD04485B9C846C064738A2B"/>
  </w:style>
  <w:style w:type="paragraph" w:styleId="Date">
    <w:name w:val="Date"/>
    <w:basedOn w:val="Normal"/>
    <w:next w:val="Normal"/>
    <w:link w:val="DateChar"/>
    <w:uiPriority w:val="99"/>
    <w:rsid w:val="00A40C13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40C13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0951B3CEE26D4947AF5AD3F9D643B592">
    <w:name w:val="0951B3CEE26D4947AF5AD3F9D643B592"/>
  </w:style>
  <w:style w:type="paragraph" w:customStyle="1" w:styleId="7A525679B1FB413D94469254B5ADFA56">
    <w:name w:val="7A525679B1FB413D94469254B5ADFA56"/>
    <w:rsid w:val="00A40C13"/>
  </w:style>
  <w:style w:type="paragraph" w:customStyle="1" w:styleId="6271FF3923B64B5BB8F075F3F605ABEA">
    <w:name w:val="6271FF3923B64B5BB8F075F3F605ABEA"/>
  </w:style>
  <w:style w:type="paragraph" w:customStyle="1" w:styleId="EAA8F5E0ACAA40179B57E5732B5B5CA9">
    <w:name w:val="EAA8F5E0ACAA40179B57E5732B5B5CA9"/>
  </w:style>
  <w:style w:type="paragraph" w:customStyle="1" w:styleId="D2DA8C369DC344D6B18CEC257D441C1B">
    <w:name w:val="D2DA8C369DC344D6B18CEC257D441C1B"/>
  </w:style>
  <w:style w:type="paragraph" w:customStyle="1" w:styleId="BE0B4AA76ED24199BA8BEB1DC93FCE48">
    <w:name w:val="BE0B4AA76ED24199BA8BEB1DC93FCE48"/>
  </w:style>
  <w:style w:type="paragraph" w:customStyle="1" w:styleId="20A8EB688FBD4135A67B63694E39FCE8">
    <w:name w:val="20A8EB688FBD4135A67B63694E39FCE8"/>
  </w:style>
  <w:style w:type="paragraph" w:customStyle="1" w:styleId="3645C50A60854F1C9A7A37218AE7AB97">
    <w:name w:val="3645C50A60854F1C9A7A37218AE7AB97"/>
  </w:style>
  <w:style w:type="paragraph" w:customStyle="1" w:styleId="F1C010E65904445FA1E36A4A15A4DE06">
    <w:name w:val="F1C010E65904445FA1E36A4A15A4DE06"/>
  </w:style>
  <w:style w:type="paragraph" w:customStyle="1" w:styleId="0E71E1F67AF44D43835B53F7AA48CCF0">
    <w:name w:val="0E71E1F67AF44D43835B53F7AA48CCF0"/>
  </w:style>
  <w:style w:type="paragraph" w:customStyle="1" w:styleId="94490C59BCB14171AE954C3DECF3A97C">
    <w:name w:val="94490C59BCB14171AE954C3DECF3A97C"/>
  </w:style>
  <w:style w:type="paragraph" w:customStyle="1" w:styleId="1E6B7ACF42684500AC4E999E8009DA00">
    <w:name w:val="1E6B7ACF42684500AC4E999E8009DA00"/>
  </w:style>
  <w:style w:type="paragraph" w:customStyle="1" w:styleId="6259889A791849948F8A854254EAAF8C">
    <w:name w:val="6259889A791849948F8A854254EAAF8C"/>
  </w:style>
  <w:style w:type="paragraph" w:customStyle="1" w:styleId="6821419B45534BFE9A423B3754B09383">
    <w:name w:val="6821419B45534BFE9A423B3754B09383"/>
    <w:rsid w:val="007009B2"/>
  </w:style>
  <w:style w:type="paragraph" w:customStyle="1" w:styleId="62966A5EAF6E45EB8D1A0E1ED763DAFC">
    <w:name w:val="62966A5EAF6E45EB8D1A0E1ED763DAFC"/>
    <w:rsid w:val="007009B2"/>
  </w:style>
  <w:style w:type="paragraph" w:customStyle="1" w:styleId="CD1FCEE75EC3454FBAA1279256F23A8D">
    <w:name w:val="CD1FCEE75EC3454FBAA1279256F23A8D"/>
    <w:rsid w:val="007009B2"/>
  </w:style>
  <w:style w:type="paragraph" w:customStyle="1" w:styleId="F795197E8A2D455885361E60AC0B3A39">
    <w:name w:val="F795197E8A2D455885361E60AC0B3A39"/>
    <w:rsid w:val="00700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2020-12-14T11:35:00Z</dcterms:created>
  <dcterms:modified xsi:type="dcterms:W3CDTF">2020-12-23T10:47:00Z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